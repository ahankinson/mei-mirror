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1D8" w:rsidRDefault="00232A79" w:rsidP="00232A79">
      <w:pPr>
        <w:rPr>
          <w:rStyle w:val="TitleChar"/>
          <w:rFonts w:eastAsia="Batang"/>
        </w:rPr>
      </w:pPr>
      <w:r w:rsidRPr="00232A79">
        <w:rPr>
          <w:rStyle w:val="TitleChar"/>
          <w:rFonts w:eastAsia="Batang"/>
        </w:rPr>
        <w:t>Getting Started With MEI</w:t>
      </w:r>
    </w:p>
    <w:p w:rsidR="00CB41D8" w:rsidRDefault="00CB41D8" w:rsidP="00232A79">
      <w:pPr>
        <w:rPr>
          <w:rStyle w:val="TitleChar"/>
          <w:rFonts w:eastAsia="Batang"/>
        </w:rPr>
      </w:pPr>
    </w:p>
    <w:p w:rsidR="00720993" w:rsidRDefault="00AB6FF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fldChar w:fldCharType="begin"/>
      </w:r>
      <w:r w:rsidR="00CB41D8">
        <w:instrText xml:space="preserve"> TOC \o "2-3" \h \z \t "Heading 1,1" </w:instrText>
      </w:r>
      <w:r>
        <w:fldChar w:fldCharType="separate"/>
      </w:r>
      <w:hyperlink w:anchor="_Toc239841662" w:history="1">
        <w:r w:rsidR="00720993" w:rsidRPr="001F29E6">
          <w:rPr>
            <w:rStyle w:val="Hyperlink"/>
            <w:noProof/>
          </w:rPr>
          <w:t>Chapter 1 – Introduction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663" w:history="1">
        <w:r w:rsidR="00720993" w:rsidRPr="001F29E6">
          <w:rPr>
            <w:rStyle w:val="Hyperlink"/>
            <w:noProof/>
          </w:rPr>
          <w:t>Motivation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664" w:history="1">
        <w:r w:rsidR="00720993" w:rsidRPr="001F29E6">
          <w:rPr>
            <w:rStyle w:val="Hyperlink"/>
            <w:noProof/>
          </w:rPr>
          <w:t>Requirements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665" w:history="1">
        <w:r w:rsidR="00720993" w:rsidRPr="001F29E6">
          <w:rPr>
            <w:rStyle w:val="Hyperlink"/>
            <w:noProof/>
          </w:rPr>
          <w:t>Acquiring the Schema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666" w:history="1">
        <w:r w:rsidR="00720993" w:rsidRPr="001F29E6">
          <w:rPr>
            <w:rStyle w:val="Hyperlink"/>
            <w:noProof/>
          </w:rPr>
          <w:t>Software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667" w:history="1">
        <w:r w:rsidR="00720993" w:rsidRPr="001F29E6">
          <w:rPr>
            <w:rStyle w:val="Hyperlink"/>
            <w:noProof/>
          </w:rPr>
          <w:t>Chapter 2 – Melody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668" w:history="1">
        <w:r w:rsidR="00720993" w:rsidRPr="001F29E6">
          <w:rPr>
            <w:rStyle w:val="Hyperlink"/>
            <w:noProof/>
          </w:rPr>
          <w:t>Pitch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669" w:history="1">
        <w:r w:rsidR="00720993" w:rsidRPr="001F29E6">
          <w:rPr>
            <w:rStyle w:val="Hyperlink"/>
            <w:noProof/>
          </w:rPr>
          <w:t>Duration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670" w:history="1">
        <w:r w:rsidR="00720993" w:rsidRPr="001F29E6">
          <w:rPr>
            <w:rStyle w:val="Hyperlink"/>
            <w:noProof/>
          </w:rPr>
          <w:t>Rests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671" w:history="1">
        <w:r w:rsidR="00720993" w:rsidRPr="001F29E6">
          <w:rPr>
            <w:rStyle w:val="Hyperlink"/>
            <w:noProof/>
          </w:rPr>
          <w:t>Spaces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672" w:history="1">
        <w:r w:rsidR="00720993" w:rsidRPr="001F29E6">
          <w:rPr>
            <w:rStyle w:val="Hyperlink"/>
            <w:noProof/>
          </w:rPr>
          <w:t>Accidentals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673" w:history="1">
        <w:r w:rsidR="00720993" w:rsidRPr="001F29E6">
          <w:rPr>
            <w:rStyle w:val="Hyperlink"/>
            <w:noProof/>
          </w:rPr>
          <w:t>Dotted Notes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674" w:history="1">
        <w:r w:rsidR="00720993" w:rsidRPr="001F29E6">
          <w:rPr>
            <w:rStyle w:val="Hyperlink"/>
            <w:noProof/>
          </w:rPr>
          <w:t>Ties and Slurs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675" w:history="1">
        <w:r w:rsidR="00720993" w:rsidRPr="001F29E6">
          <w:rPr>
            <w:rStyle w:val="Hyperlink"/>
            <w:noProof/>
          </w:rPr>
          <w:t>Beams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676" w:history="1">
        <w:r w:rsidR="00720993" w:rsidRPr="001F29E6">
          <w:rPr>
            <w:rStyle w:val="Hyperlink"/>
            <w:noProof/>
          </w:rPr>
          <w:t>Grace Notes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677" w:history="1">
        <w:r w:rsidR="00720993" w:rsidRPr="001F29E6">
          <w:rPr>
            <w:rStyle w:val="Hyperlink"/>
            <w:noProof/>
          </w:rPr>
          <w:t>Tuplets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678" w:history="1">
        <w:r w:rsidR="00720993" w:rsidRPr="001F29E6">
          <w:rPr>
            <w:rStyle w:val="Hyperlink"/>
            <w:noProof/>
          </w:rPr>
          <w:t>Chapter 3 – Score Organization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679" w:history="1">
        <w:r w:rsidR="00720993" w:rsidRPr="001F29E6">
          <w:rPr>
            <w:rStyle w:val="Hyperlink"/>
            <w:noProof/>
          </w:rPr>
          <w:t>Systems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680" w:history="1">
        <w:r w:rsidR="00720993" w:rsidRPr="001F29E6">
          <w:rPr>
            <w:rStyle w:val="Hyperlink"/>
            <w:noProof/>
          </w:rPr>
          <w:t>Staves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681" w:history="1">
        <w:r w:rsidR="00720993" w:rsidRPr="001F29E6">
          <w:rPr>
            <w:rStyle w:val="Hyperlink"/>
            <w:noProof/>
          </w:rPr>
          <w:t>Layers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682" w:history="1">
        <w:r w:rsidR="00720993" w:rsidRPr="001F29E6">
          <w:rPr>
            <w:rStyle w:val="Hyperlink"/>
            <w:noProof/>
          </w:rPr>
          <w:t>Chapter 4 – Score and Staff Properties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683" w:history="1">
        <w:r w:rsidR="00720993" w:rsidRPr="001F29E6">
          <w:rPr>
            <w:rStyle w:val="Hyperlink"/>
            <w:noProof/>
          </w:rPr>
          <w:t>Key Signatures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684" w:history="1">
        <w:r w:rsidR="00720993" w:rsidRPr="001F29E6">
          <w:rPr>
            <w:rStyle w:val="Hyperlink"/>
            <w:noProof/>
          </w:rPr>
          <w:t>Meter Signatures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685" w:history="1">
        <w:r w:rsidR="00720993" w:rsidRPr="001F29E6">
          <w:rPr>
            <w:rStyle w:val="Hyperlink"/>
            <w:noProof/>
          </w:rPr>
          <w:t>Clefs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686" w:history="1">
        <w:r w:rsidR="00720993" w:rsidRPr="001F29E6">
          <w:rPr>
            <w:rStyle w:val="Hyperlink"/>
            <w:noProof/>
          </w:rPr>
          <w:t>Chapter 5 – Sections, Measures, Repeats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687" w:history="1">
        <w:r w:rsidR="00720993" w:rsidRPr="001F29E6">
          <w:rPr>
            <w:rStyle w:val="Hyperlink"/>
            <w:noProof/>
          </w:rPr>
          <w:t>Sections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688" w:history="1">
        <w:r w:rsidR="00720993" w:rsidRPr="001F29E6">
          <w:rPr>
            <w:rStyle w:val="Hyperlink"/>
            <w:noProof/>
          </w:rPr>
          <w:t>Measures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689" w:history="1">
        <w:r w:rsidR="00720993" w:rsidRPr="001F29E6">
          <w:rPr>
            <w:rStyle w:val="Hyperlink"/>
            <w:noProof/>
          </w:rPr>
          <w:t>Repeats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690" w:history="1">
        <w:r w:rsidR="00720993" w:rsidRPr="001F29E6">
          <w:rPr>
            <w:rStyle w:val="Hyperlink"/>
            <w:noProof/>
          </w:rPr>
          <w:t>D.C. and D.S.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691" w:history="1">
        <w:r w:rsidR="00720993" w:rsidRPr="001F29E6">
          <w:rPr>
            <w:rStyle w:val="Hyperlink"/>
            <w:noProof/>
          </w:rPr>
          <w:t>Chapter 6 – Expression Marks and Symbols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692" w:history="1">
        <w:r w:rsidR="00720993" w:rsidRPr="001F29E6">
          <w:rPr>
            <w:rStyle w:val="Hyperlink"/>
            <w:noProof/>
          </w:rPr>
          <w:t>Articulations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693" w:history="1">
        <w:r w:rsidR="00720993" w:rsidRPr="001F29E6">
          <w:rPr>
            <w:rStyle w:val="Hyperlink"/>
            <w:noProof/>
          </w:rPr>
          <w:t>Dynamics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694" w:history="1">
        <w:r w:rsidR="00720993" w:rsidRPr="001F29E6">
          <w:rPr>
            <w:rStyle w:val="Hyperlink"/>
            <w:noProof/>
          </w:rPr>
          <w:t>Ornaments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695" w:history="1">
        <w:r w:rsidR="00720993" w:rsidRPr="001F29E6">
          <w:rPr>
            <w:rStyle w:val="Hyperlink"/>
            <w:noProof/>
          </w:rPr>
          <w:t>Tempo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696" w:history="1">
        <w:r w:rsidR="00720993" w:rsidRPr="001F29E6">
          <w:rPr>
            <w:rStyle w:val="Hyperlink"/>
            <w:noProof/>
          </w:rPr>
          <w:t>Tremolandi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697" w:history="1">
        <w:r w:rsidR="00720993" w:rsidRPr="001F29E6">
          <w:rPr>
            <w:rStyle w:val="Hyperlink"/>
            <w:noProof/>
          </w:rPr>
          <w:t>Text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698" w:history="1">
        <w:r w:rsidR="00720993" w:rsidRPr="001F29E6">
          <w:rPr>
            <w:rStyle w:val="Hyperlink"/>
            <w:noProof/>
          </w:rPr>
          <w:t>Chapter 7 – Page Layout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699" w:history="1">
        <w:r w:rsidR="00720993" w:rsidRPr="001F29E6">
          <w:rPr>
            <w:rStyle w:val="Hyperlink"/>
            <w:noProof/>
          </w:rPr>
          <w:t>Page Header and Footer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700" w:history="1">
        <w:r w:rsidR="00720993" w:rsidRPr="001F29E6">
          <w:rPr>
            <w:rStyle w:val="Hyperlink"/>
            <w:noProof/>
          </w:rPr>
          <w:t>Changing Parameters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701" w:history="1">
        <w:r w:rsidR="00720993" w:rsidRPr="001F29E6">
          <w:rPr>
            <w:rStyle w:val="Hyperlink"/>
            <w:noProof/>
          </w:rPr>
          <w:t>System and Page Breaks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702" w:history="1">
        <w:r w:rsidR="00720993" w:rsidRPr="001F29E6">
          <w:rPr>
            <w:rStyle w:val="Hyperlink"/>
            <w:noProof/>
          </w:rPr>
          <w:t>Chapter 8 – Harmony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703" w:history="1">
        <w:r w:rsidR="00720993" w:rsidRPr="001F29E6">
          <w:rPr>
            <w:rStyle w:val="Hyperlink"/>
            <w:noProof/>
          </w:rPr>
          <w:t>Accompaniment Chords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704" w:history="1">
        <w:r w:rsidR="00720993" w:rsidRPr="001F29E6">
          <w:rPr>
            <w:rStyle w:val="Hyperlink"/>
            <w:noProof/>
          </w:rPr>
          <w:t>Text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705" w:history="1">
        <w:r w:rsidR="00720993" w:rsidRPr="001F29E6">
          <w:rPr>
            <w:rStyle w:val="Hyperlink"/>
            <w:noProof/>
          </w:rPr>
          <w:t>Guitar Diagrams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706" w:history="1">
        <w:r w:rsidR="00720993" w:rsidRPr="001F29E6">
          <w:rPr>
            <w:rStyle w:val="Hyperlink"/>
            <w:noProof/>
          </w:rPr>
          <w:t>Figured Bass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707" w:history="1">
        <w:r w:rsidR="00720993" w:rsidRPr="001F29E6">
          <w:rPr>
            <w:rStyle w:val="Hyperlink"/>
            <w:noProof/>
          </w:rPr>
          <w:t>Chapter 9 – Basic Meta-data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708" w:history="1">
        <w:r w:rsidR="00720993" w:rsidRPr="001F29E6">
          <w:rPr>
            <w:rStyle w:val="Hyperlink"/>
            <w:noProof/>
          </w:rPr>
          <w:t>File Identification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709" w:history="1">
        <w:r w:rsidR="00720993" w:rsidRPr="001F29E6">
          <w:rPr>
            <w:rStyle w:val="Hyperlink"/>
            <w:noProof/>
          </w:rPr>
          <w:t>ID attribute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710" w:history="1">
        <w:r w:rsidR="00720993" w:rsidRPr="001F29E6">
          <w:rPr>
            <w:rStyle w:val="Hyperlink"/>
            <w:noProof/>
          </w:rPr>
          <w:t>altmeiid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711" w:history="1">
        <w:r w:rsidR="00720993" w:rsidRPr="001F29E6">
          <w:rPr>
            <w:rStyle w:val="Hyperlink"/>
            <w:noProof/>
          </w:rPr>
          <w:t>File Description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712" w:history="1">
        <w:r w:rsidR="00720993" w:rsidRPr="001F29E6">
          <w:rPr>
            <w:rStyle w:val="Hyperlink"/>
            <w:noProof/>
          </w:rPr>
          <w:t>Title Statement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713" w:history="1">
        <w:r w:rsidR="00720993" w:rsidRPr="001F29E6">
          <w:rPr>
            <w:rStyle w:val="Hyperlink"/>
            <w:noProof/>
          </w:rPr>
          <w:t>Publication Statement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714" w:history="1">
        <w:r w:rsidR="00720993" w:rsidRPr="001F29E6">
          <w:rPr>
            <w:rStyle w:val="Hyperlink"/>
            <w:noProof/>
          </w:rPr>
          <w:t>Encoding Description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715" w:history="1">
        <w:r w:rsidR="00720993" w:rsidRPr="001F29E6">
          <w:rPr>
            <w:rStyle w:val="Hyperlink"/>
            <w:noProof/>
          </w:rPr>
          <w:t>Profile Description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716" w:history="1">
        <w:r w:rsidR="00720993" w:rsidRPr="001F29E6">
          <w:rPr>
            <w:rStyle w:val="Hyperlink"/>
            <w:noProof/>
          </w:rPr>
          <w:t>Creation Information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717" w:history="1">
        <w:r w:rsidR="00720993" w:rsidRPr="001F29E6">
          <w:rPr>
            <w:rStyle w:val="Hyperlink"/>
            <w:noProof/>
          </w:rPr>
          <w:t>Classification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993" w:rsidRDefault="00AB6F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239841718" w:history="1">
        <w:r w:rsidR="00720993" w:rsidRPr="001F29E6">
          <w:rPr>
            <w:rStyle w:val="Hyperlink"/>
            <w:noProof/>
          </w:rPr>
          <w:t>Revision History</w:t>
        </w:r>
        <w:r w:rsidR="007209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993">
          <w:rPr>
            <w:noProof/>
            <w:webHidden/>
          </w:rPr>
          <w:instrText xml:space="preserve"> PAGEREF _Toc239841718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99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29C8" w:rsidRPr="00C564CD" w:rsidRDefault="00AB6FF2" w:rsidP="00232A79">
      <w:r>
        <w:fldChar w:fldCharType="end"/>
      </w:r>
      <w:r w:rsidR="00FB7C2E">
        <w:br w:type="page"/>
      </w:r>
      <w:bookmarkStart w:id="0" w:name="_Toc239836741"/>
      <w:bookmarkStart w:id="1" w:name="_Toc239841662"/>
      <w:r w:rsidR="0065172E" w:rsidRPr="00232A79">
        <w:rPr>
          <w:rStyle w:val="Heading1Char"/>
          <w:rFonts w:eastAsia="Batang"/>
        </w:rPr>
        <w:lastRenderedPageBreak/>
        <w:t xml:space="preserve">Chapter </w:t>
      </w:r>
      <w:r w:rsidR="00B929C8" w:rsidRPr="00232A79">
        <w:rPr>
          <w:rStyle w:val="Heading1Char"/>
          <w:rFonts w:eastAsia="Batang"/>
        </w:rPr>
        <w:t xml:space="preserve">1 </w:t>
      </w:r>
      <w:r w:rsidR="0065172E" w:rsidRPr="00232A79">
        <w:rPr>
          <w:rStyle w:val="Heading1Char"/>
          <w:rFonts w:eastAsia="Batang"/>
        </w:rPr>
        <w:t>–</w:t>
      </w:r>
      <w:r w:rsidR="00B348B5" w:rsidRPr="00232A79">
        <w:rPr>
          <w:rStyle w:val="Heading1Char"/>
          <w:rFonts w:eastAsia="Batang"/>
        </w:rPr>
        <w:t xml:space="preserve"> </w:t>
      </w:r>
      <w:r w:rsidR="00B929C8" w:rsidRPr="00232A79">
        <w:rPr>
          <w:rStyle w:val="Heading1Char"/>
          <w:rFonts w:eastAsia="Batang"/>
        </w:rPr>
        <w:t>Introduction</w:t>
      </w:r>
      <w:bookmarkEnd w:id="0"/>
      <w:bookmarkEnd w:id="1"/>
    </w:p>
    <w:p w:rsidR="00B929C8" w:rsidRDefault="00B929C8" w:rsidP="00E378A3">
      <w:pPr>
        <w:pStyle w:val="Heading2"/>
      </w:pPr>
      <w:bookmarkStart w:id="2" w:name="_Toc239836742"/>
      <w:bookmarkStart w:id="3" w:name="_Toc239841663"/>
      <w:r>
        <w:t>Motivation</w:t>
      </w:r>
      <w:bookmarkEnd w:id="2"/>
      <w:bookmarkEnd w:id="3"/>
    </w:p>
    <w:p w:rsidR="00993E7C" w:rsidRDefault="00B929C8" w:rsidP="00E378A3">
      <w:pPr>
        <w:pStyle w:val="Heading2"/>
      </w:pPr>
      <w:bookmarkStart w:id="4" w:name="_Toc239836743"/>
      <w:bookmarkStart w:id="5" w:name="_Toc239841664"/>
      <w:r>
        <w:t>Requirements</w:t>
      </w:r>
      <w:bookmarkEnd w:id="4"/>
      <w:bookmarkEnd w:id="5"/>
    </w:p>
    <w:p w:rsidR="00B929C8" w:rsidRDefault="004F6DC8" w:rsidP="00E378A3">
      <w:pPr>
        <w:pStyle w:val="Heading2"/>
      </w:pPr>
      <w:bookmarkStart w:id="6" w:name="_Toc239836745"/>
      <w:bookmarkStart w:id="7" w:name="_Toc239841665"/>
      <w:r>
        <w:t>Acquiring</w:t>
      </w:r>
      <w:r w:rsidR="00B929C8">
        <w:t xml:space="preserve"> the Schema</w:t>
      </w:r>
      <w:bookmarkEnd w:id="6"/>
      <w:bookmarkEnd w:id="7"/>
    </w:p>
    <w:p w:rsidR="008A3AFA" w:rsidRDefault="004F6DC8" w:rsidP="008A3AFA">
      <w:pPr>
        <w:pStyle w:val="Heading2"/>
      </w:pPr>
      <w:bookmarkStart w:id="8" w:name="_Toc239841666"/>
      <w:r>
        <w:t>Software</w:t>
      </w:r>
      <w:bookmarkStart w:id="9" w:name="_Toc239836748"/>
      <w:bookmarkEnd w:id="8"/>
    </w:p>
    <w:p w:rsidR="008A3AFA" w:rsidRPr="008A3AFA" w:rsidRDefault="008A3AFA" w:rsidP="008A3AFA"/>
    <w:p w:rsidR="00B929C8" w:rsidRDefault="00B929C8" w:rsidP="00E378A3">
      <w:pPr>
        <w:pStyle w:val="Heading1"/>
      </w:pPr>
      <w:bookmarkStart w:id="10" w:name="_Toc239841667"/>
      <w:r>
        <w:t xml:space="preserve">Chapter </w:t>
      </w:r>
      <w:r w:rsidR="0065172E">
        <w:t xml:space="preserve">2 – </w:t>
      </w:r>
      <w:r>
        <w:t>Melody</w:t>
      </w:r>
      <w:bookmarkEnd w:id="9"/>
      <w:bookmarkEnd w:id="10"/>
    </w:p>
    <w:p w:rsidR="00B929C8" w:rsidRDefault="00B929C8" w:rsidP="00E378A3">
      <w:pPr>
        <w:pStyle w:val="Heading2"/>
      </w:pPr>
      <w:bookmarkStart w:id="11" w:name="_Toc239836749"/>
      <w:bookmarkStart w:id="12" w:name="_Toc239841668"/>
      <w:r>
        <w:t>Pitch</w:t>
      </w:r>
      <w:bookmarkEnd w:id="11"/>
      <w:bookmarkEnd w:id="12"/>
    </w:p>
    <w:p w:rsidR="0065172E" w:rsidRDefault="0065172E" w:rsidP="00E378A3">
      <w:pPr>
        <w:pStyle w:val="Heading2"/>
      </w:pPr>
      <w:bookmarkStart w:id="13" w:name="_Toc239836750"/>
      <w:bookmarkStart w:id="14" w:name="_Toc239841669"/>
      <w:r>
        <w:t>Duration</w:t>
      </w:r>
      <w:bookmarkEnd w:id="13"/>
      <w:bookmarkEnd w:id="14"/>
    </w:p>
    <w:p w:rsidR="0065172E" w:rsidRDefault="00B929C8" w:rsidP="00E378A3">
      <w:pPr>
        <w:pStyle w:val="Heading2"/>
      </w:pPr>
      <w:bookmarkStart w:id="15" w:name="_Toc239836751"/>
      <w:bookmarkStart w:id="16" w:name="_Toc239841670"/>
      <w:r>
        <w:t>Rests</w:t>
      </w:r>
      <w:bookmarkEnd w:id="15"/>
      <w:bookmarkEnd w:id="16"/>
    </w:p>
    <w:p w:rsidR="00B929C8" w:rsidRDefault="00B929C8" w:rsidP="00E378A3">
      <w:pPr>
        <w:pStyle w:val="Heading2"/>
      </w:pPr>
      <w:bookmarkStart w:id="17" w:name="_Toc239836752"/>
      <w:bookmarkStart w:id="18" w:name="_Toc239841671"/>
      <w:r>
        <w:t>Spaces</w:t>
      </w:r>
      <w:bookmarkEnd w:id="17"/>
      <w:bookmarkEnd w:id="18"/>
    </w:p>
    <w:p w:rsidR="00B929C8" w:rsidRDefault="00B929C8" w:rsidP="00E378A3">
      <w:pPr>
        <w:pStyle w:val="Heading2"/>
      </w:pPr>
      <w:bookmarkStart w:id="19" w:name="_Toc239836753"/>
      <w:bookmarkStart w:id="20" w:name="_Toc239841672"/>
      <w:r>
        <w:t>Accidentals</w:t>
      </w:r>
      <w:bookmarkEnd w:id="19"/>
      <w:bookmarkEnd w:id="20"/>
    </w:p>
    <w:p w:rsidR="00B929C8" w:rsidRDefault="00B929C8" w:rsidP="00E378A3">
      <w:pPr>
        <w:pStyle w:val="Heading2"/>
      </w:pPr>
      <w:bookmarkStart w:id="21" w:name="_Toc239836754"/>
      <w:bookmarkStart w:id="22" w:name="_Toc239841673"/>
      <w:r>
        <w:t>Dotted Notes</w:t>
      </w:r>
      <w:bookmarkEnd w:id="21"/>
      <w:bookmarkEnd w:id="22"/>
    </w:p>
    <w:p w:rsidR="0076587F" w:rsidRDefault="00B929C8" w:rsidP="0076587F">
      <w:pPr>
        <w:pStyle w:val="Heading2"/>
      </w:pPr>
      <w:bookmarkStart w:id="23" w:name="_Toc239836755"/>
      <w:bookmarkStart w:id="24" w:name="_Toc239841674"/>
      <w:r>
        <w:t>Ties and Slurs</w:t>
      </w:r>
      <w:bookmarkEnd w:id="23"/>
      <w:bookmarkEnd w:id="24"/>
      <w:r w:rsidR="0076587F" w:rsidRPr="0076587F">
        <w:t xml:space="preserve"> </w:t>
      </w:r>
    </w:p>
    <w:p w:rsidR="00B929C8" w:rsidRDefault="0076587F" w:rsidP="00E378A3">
      <w:pPr>
        <w:pStyle w:val="Heading2"/>
      </w:pPr>
      <w:bookmarkStart w:id="25" w:name="_Toc239841675"/>
      <w:r>
        <w:t>Beams</w:t>
      </w:r>
      <w:bookmarkEnd w:id="25"/>
    </w:p>
    <w:p w:rsidR="001E1BE4" w:rsidRDefault="001E1BE4" w:rsidP="00E378A3">
      <w:pPr>
        <w:pStyle w:val="Heading2"/>
      </w:pPr>
      <w:bookmarkStart w:id="26" w:name="_Toc239836756"/>
      <w:bookmarkStart w:id="27" w:name="_Toc239841676"/>
      <w:r>
        <w:t>Grace Notes</w:t>
      </w:r>
      <w:bookmarkEnd w:id="26"/>
      <w:bookmarkEnd w:id="27"/>
    </w:p>
    <w:p w:rsidR="001E1BE4" w:rsidRDefault="001E1BE4" w:rsidP="00E378A3">
      <w:pPr>
        <w:pStyle w:val="Heading2"/>
      </w:pPr>
      <w:bookmarkStart w:id="28" w:name="_Toc239836757"/>
      <w:bookmarkStart w:id="29" w:name="_Toc239841677"/>
      <w:proofErr w:type="spellStart"/>
      <w:r>
        <w:t>Tuplets</w:t>
      </w:r>
      <w:bookmarkEnd w:id="28"/>
      <w:bookmarkEnd w:id="29"/>
      <w:proofErr w:type="spellEnd"/>
    </w:p>
    <w:p w:rsidR="001E1BE4" w:rsidRDefault="001E1BE4" w:rsidP="001E1BE4"/>
    <w:p w:rsidR="002E2FAA" w:rsidRDefault="002E2FAA" w:rsidP="00E378A3">
      <w:pPr>
        <w:pStyle w:val="Heading1"/>
      </w:pPr>
      <w:bookmarkStart w:id="30" w:name="_Toc239836758"/>
      <w:bookmarkStart w:id="31" w:name="_Toc239841678"/>
      <w:r>
        <w:t>Chapter 3</w:t>
      </w:r>
      <w:r w:rsidR="0065172E">
        <w:t xml:space="preserve"> – Score Organization</w:t>
      </w:r>
      <w:bookmarkEnd w:id="30"/>
      <w:bookmarkEnd w:id="31"/>
    </w:p>
    <w:p w:rsidR="0065172E" w:rsidRDefault="001275F7" w:rsidP="00E378A3">
      <w:pPr>
        <w:pStyle w:val="Heading2"/>
      </w:pPr>
      <w:bookmarkStart w:id="32" w:name="_Toc239836759"/>
      <w:bookmarkStart w:id="33" w:name="_Toc239841679"/>
      <w:r>
        <w:t>Systems</w:t>
      </w:r>
      <w:bookmarkEnd w:id="32"/>
      <w:bookmarkEnd w:id="33"/>
    </w:p>
    <w:p w:rsidR="0065172E" w:rsidRDefault="001275F7" w:rsidP="00E378A3">
      <w:pPr>
        <w:pStyle w:val="Heading2"/>
      </w:pPr>
      <w:bookmarkStart w:id="34" w:name="_Toc239836760"/>
      <w:bookmarkStart w:id="35" w:name="_Toc239841680"/>
      <w:r>
        <w:t>Staves</w:t>
      </w:r>
      <w:bookmarkEnd w:id="34"/>
      <w:bookmarkEnd w:id="35"/>
    </w:p>
    <w:p w:rsidR="002E2FAA" w:rsidRDefault="001275F7" w:rsidP="00E378A3">
      <w:pPr>
        <w:pStyle w:val="Heading2"/>
      </w:pPr>
      <w:bookmarkStart w:id="36" w:name="_Toc239836761"/>
      <w:bookmarkStart w:id="37" w:name="_Toc239841681"/>
      <w:r>
        <w:t>Layers</w:t>
      </w:r>
      <w:bookmarkEnd w:id="36"/>
      <w:bookmarkEnd w:id="37"/>
    </w:p>
    <w:p w:rsidR="002E2FAA" w:rsidRDefault="002E2FAA" w:rsidP="002E2FAA"/>
    <w:p w:rsidR="002E2FAA" w:rsidRDefault="001275F7" w:rsidP="00E378A3">
      <w:pPr>
        <w:pStyle w:val="Heading1"/>
      </w:pPr>
      <w:bookmarkStart w:id="38" w:name="_Toc239836762"/>
      <w:bookmarkStart w:id="39" w:name="_Toc239841682"/>
      <w:r>
        <w:lastRenderedPageBreak/>
        <w:t>Chapter 4</w:t>
      </w:r>
      <w:r w:rsidR="0065172E">
        <w:t xml:space="preserve"> – </w:t>
      </w:r>
      <w:r w:rsidR="002E2FAA">
        <w:t>Score and Staff Properties</w:t>
      </w:r>
      <w:bookmarkEnd w:id="38"/>
      <w:bookmarkEnd w:id="39"/>
    </w:p>
    <w:p w:rsidR="0065172E" w:rsidRDefault="002E2FAA" w:rsidP="00E378A3">
      <w:pPr>
        <w:pStyle w:val="Heading2"/>
      </w:pPr>
      <w:bookmarkStart w:id="40" w:name="_Toc239836763"/>
      <w:bookmarkStart w:id="41" w:name="_Toc239841683"/>
      <w:r>
        <w:t>Key Signatures</w:t>
      </w:r>
      <w:bookmarkEnd w:id="40"/>
      <w:bookmarkEnd w:id="41"/>
    </w:p>
    <w:p w:rsidR="002E2FAA" w:rsidRDefault="002E2FAA" w:rsidP="00E378A3">
      <w:pPr>
        <w:pStyle w:val="Heading2"/>
      </w:pPr>
      <w:bookmarkStart w:id="42" w:name="_Toc239836764"/>
      <w:bookmarkStart w:id="43" w:name="_Toc239841684"/>
      <w:r>
        <w:t>Meter Signatures</w:t>
      </w:r>
      <w:bookmarkEnd w:id="42"/>
      <w:bookmarkEnd w:id="43"/>
    </w:p>
    <w:p w:rsidR="002E2FAA" w:rsidRDefault="002E2FAA" w:rsidP="00E378A3">
      <w:pPr>
        <w:pStyle w:val="Heading2"/>
      </w:pPr>
      <w:bookmarkStart w:id="44" w:name="_Toc239836765"/>
      <w:bookmarkStart w:id="45" w:name="_Toc239841685"/>
      <w:r>
        <w:t>Clefs</w:t>
      </w:r>
      <w:bookmarkEnd w:id="44"/>
      <w:bookmarkEnd w:id="45"/>
    </w:p>
    <w:p w:rsidR="002E2FAA" w:rsidRDefault="002E2FAA" w:rsidP="002E2FAA"/>
    <w:p w:rsidR="002E2FAA" w:rsidRDefault="002E2FAA" w:rsidP="00E378A3">
      <w:pPr>
        <w:pStyle w:val="Heading1"/>
      </w:pPr>
      <w:bookmarkStart w:id="46" w:name="_Toc239836766"/>
      <w:bookmarkStart w:id="47" w:name="_Toc239841686"/>
      <w:r>
        <w:t xml:space="preserve">Chapter </w:t>
      </w:r>
      <w:r w:rsidR="001275F7">
        <w:t>5</w:t>
      </w:r>
      <w:r w:rsidR="0065172E">
        <w:t xml:space="preserve"> – </w:t>
      </w:r>
      <w:r w:rsidR="001275F7">
        <w:t>Sections, Measures, Repeats</w:t>
      </w:r>
      <w:bookmarkEnd w:id="46"/>
      <w:bookmarkEnd w:id="47"/>
    </w:p>
    <w:p w:rsidR="002E2FAA" w:rsidRDefault="002E2FAA" w:rsidP="00E378A3">
      <w:pPr>
        <w:pStyle w:val="Heading2"/>
      </w:pPr>
      <w:bookmarkStart w:id="48" w:name="_Toc239836767"/>
      <w:bookmarkStart w:id="49" w:name="_Toc239841687"/>
      <w:r>
        <w:t>Sections</w:t>
      </w:r>
      <w:bookmarkEnd w:id="48"/>
      <w:bookmarkEnd w:id="49"/>
    </w:p>
    <w:p w:rsidR="002E2FAA" w:rsidRDefault="002E2FAA" w:rsidP="00E378A3">
      <w:pPr>
        <w:pStyle w:val="Heading2"/>
      </w:pPr>
      <w:bookmarkStart w:id="50" w:name="_Toc239836768"/>
      <w:bookmarkStart w:id="51" w:name="_Toc239841688"/>
      <w:r>
        <w:t>Measures</w:t>
      </w:r>
      <w:bookmarkEnd w:id="50"/>
      <w:bookmarkEnd w:id="51"/>
    </w:p>
    <w:p w:rsidR="0065172E" w:rsidRDefault="002E2FAA" w:rsidP="00E378A3">
      <w:pPr>
        <w:pStyle w:val="Heading2"/>
      </w:pPr>
      <w:bookmarkStart w:id="52" w:name="_Toc239836769"/>
      <w:bookmarkStart w:id="53" w:name="_Toc239841689"/>
      <w:r>
        <w:t>Repeats</w:t>
      </w:r>
      <w:bookmarkEnd w:id="52"/>
      <w:bookmarkEnd w:id="53"/>
    </w:p>
    <w:p w:rsidR="002E2FAA" w:rsidRDefault="002E2FAA" w:rsidP="00E378A3">
      <w:pPr>
        <w:pStyle w:val="Heading2"/>
      </w:pPr>
      <w:bookmarkStart w:id="54" w:name="_Toc239836770"/>
      <w:bookmarkStart w:id="55" w:name="_Toc239841690"/>
      <w:proofErr w:type="gramStart"/>
      <w:r>
        <w:t>D.C. and D.S.</w:t>
      </w:r>
      <w:bookmarkEnd w:id="54"/>
      <w:bookmarkEnd w:id="55"/>
      <w:proofErr w:type="gramEnd"/>
    </w:p>
    <w:p w:rsidR="001275F7" w:rsidRDefault="001275F7" w:rsidP="001275F7"/>
    <w:p w:rsidR="001275F7" w:rsidRDefault="001275F7" w:rsidP="00E378A3">
      <w:pPr>
        <w:pStyle w:val="Heading1"/>
      </w:pPr>
      <w:bookmarkStart w:id="56" w:name="_Toc239836771"/>
      <w:bookmarkStart w:id="57" w:name="_Toc239841691"/>
      <w:r>
        <w:t>Chapter 6</w:t>
      </w:r>
      <w:r w:rsidR="00AD53F4">
        <w:t xml:space="preserve"> – </w:t>
      </w:r>
      <w:r w:rsidR="001E1BE4">
        <w:t>Expression Marks and Symbols</w:t>
      </w:r>
      <w:bookmarkEnd w:id="56"/>
      <w:bookmarkEnd w:id="57"/>
    </w:p>
    <w:p w:rsidR="001E1BE4" w:rsidRDefault="001E1BE4" w:rsidP="00E378A3">
      <w:pPr>
        <w:pStyle w:val="Heading2"/>
      </w:pPr>
      <w:bookmarkStart w:id="58" w:name="_Toc239836772"/>
      <w:bookmarkStart w:id="59" w:name="_Toc239841692"/>
      <w:r>
        <w:t>Articulations</w:t>
      </w:r>
      <w:bookmarkEnd w:id="58"/>
      <w:bookmarkEnd w:id="59"/>
    </w:p>
    <w:p w:rsidR="001E1BE4" w:rsidRDefault="001E1BE4" w:rsidP="00E378A3">
      <w:pPr>
        <w:pStyle w:val="Heading2"/>
      </w:pPr>
      <w:bookmarkStart w:id="60" w:name="_Toc239836773"/>
      <w:bookmarkStart w:id="61" w:name="_Toc239841693"/>
      <w:r>
        <w:t>Dynamics</w:t>
      </w:r>
      <w:bookmarkEnd w:id="60"/>
      <w:bookmarkEnd w:id="61"/>
    </w:p>
    <w:p w:rsidR="001E1BE4" w:rsidRDefault="001E1BE4" w:rsidP="00E378A3">
      <w:pPr>
        <w:pStyle w:val="Heading2"/>
      </w:pPr>
      <w:bookmarkStart w:id="62" w:name="_Toc239836774"/>
      <w:bookmarkStart w:id="63" w:name="_Toc239841694"/>
      <w:r>
        <w:t>Ornaments</w:t>
      </w:r>
      <w:bookmarkEnd w:id="62"/>
      <w:bookmarkEnd w:id="63"/>
    </w:p>
    <w:p w:rsidR="008A3AFA" w:rsidRPr="008A3AFA" w:rsidRDefault="008A3AFA" w:rsidP="008A3AFA">
      <w:pPr>
        <w:pStyle w:val="Heading2"/>
      </w:pPr>
      <w:bookmarkStart w:id="64" w:name="_Toc239841695"/>
      <w:r>
        <w:t>Tempo</w:t>
      </w:r>
      <w:bookmarkEnd w:id="64"/>
    </w:p>
    <w:p w:rsidR="00AD53F4" w:rsidRDefault="00AD53F4" w:rsidP="00E378A3">
      <w:pPr>
        <w:pStyle w:val="Heading2"/>
      </w:pPr>
      <w:bookmarkStart w:id="65" w:name="_Toc239836775"/>
      <w:bookmarkStart w:id="66" w:name="_Toc239841696"/>
      <w:proofErr w:type="spellStart"/>
      <w:r>
        <w:t>Tremolandi</w:t>
      </w:r>
      <w:bookmarkEnd w:id="65"/>
      <w:bookmarkEnd w:id="66"/>
      <w:proofErr w:type="spellEnd"/>
    </w:p>
    <w:p w:rsidR="001E1BE4" w:rsidRDefault="00AD53F4" w:rsidP="00E378A3">
      <w:pPr>
        <w:pStyle w:val="Heading2"/>
      </w:pPr>
      <w:bookmarkStart w:id="67" w:name="_Toc239836776"/>
      <w:bookmarkStart w:id="68" w:name="_Toc239841697"/>
      <w:r>
        <w:t>Text</w:t>
      </w:r>
      <w:bookmarkEnd w:id="67"/>
      <w:bookmarkEnd w:id="68"/>
      <w:r w:rsidR="0065172E">
        <w:t xml:space="preserve"> </w:t>
      </w:r>
    </w:p>
    <w:p w:rsidR="001E1BE4" w:rsidRDefault="001E1BE4" w:rsidP="001E1BE4"/>
    <w:p w:rsidR="001E1BE4" w:rsidRDefault="001E1BE4" w:rsidP="00E378A3">
      <w:pPr>
        <w:pStyle w:val="Heading1"/>
      </w:pPr>
      <w:bookmarkStart w:id="69" w:name="_Toc239836777"/>
      <w:bookmarkStart w:id="70" w:name="_Toc239841698"/>
      <w:r>
        <w:t>Chapter 7</w:t>
      </w:r>
      <w:r w:rsidR="0065172E">
        <w:t xml:space="preserve"> – </w:t>
      </w:r>
      <w:r>
        <w:t>Page Layout</w:t>
      </w:r>
      <w:bookmarkEnd w:id="69"/>
      <w:bookmarkEnd w:id="70"/>
    </w:p>
    <w:p w:rsidR="001E1BE4" w:rsidRDefault="00930C4A" w:rsidP="00E378A3">
      <w:pPr>
        <w:pStyle w:val="Heading2"/>
      </w:pPr>
      <w:bookmarkStart w:id="71" w:name="_Toc239836778"/>
      <w:bookmarkStart w:id="72" w:name="_Toc239841699"/>
      <w:r>
        <w:t>Page Header and Footer</w:t>
      </w:r>
      <w:bookmarkEnd w:id="71"/>
      <w:bookmarkEnd w:id="72"/>
    </w:p>
    <w:p w:rsidR="001E1BE4" w:rsidRDefault="001E1BE4" w:rsidP="00E378A3">
      <w:pPr>
        <w:pStyle w:val="Heading2"/>
      </w:pPr>
      <w:bookmarkStart w:id="73" w:name="_Toc239836779"/>
      <w:bookmarkStart w:id="74" w:name="_Toc239841700"/>
      <w:r>
        <w:t>Changing Parameters</w:t>
      </w:r>
      <w:bookmarkEnd w:id="73"/>
      <w:bookmarkEnd w:id="74"/>
    </w:p>
    <w:p w:rsidR="001E1BE4" w:rsidRDefault="001E1BE4" w:rsidP="00E378A3">
      <w:pPr>
        <w:pStyle w:val="Heading2"/>
      </w:pPr>
      <w:bookmarkStart w:id="75" w:name="_Toc239836780"/>
      <w:bookmarkStart w:id="76" w:name="_Toc239841701"/>
      <w:r>
        <w:t>System and Page Breaks</w:t>
      </w:r>
      <w:bookmarkEnd w:id="75"/>
      <w:bookmarkEnd w:id="76"/>
    </w:p>
    <w:p w:rsidR="00930C4A" w:rsidRDefault="00930C4A" w:rsidP="00930C4A"/>
    <w:p w:rsidR="00930C4A" w:rsidRDefault="00930C4A" w:rsidP="00E378A3">
      <w:pPr>
        <w:pStyle w:val="Heading1"/>
      </w:pPr>
      <w:bookmarkStart w:id="77" w:name="_Toc239836781"/>
      <w:bookmarkStart w:id="78" w:name="_Toc239841702"/>
      <w:r>
        <w:lastRenderedPageBreak/>
        <w:t>Chapter 8</w:t>
      </w:r>
      <w:r w:rsidR="0065172E">
        <w:t xml:space="preserve"> – </w:t>
      </w:r>
      <w:r>
        <w:t>Harmony</w:t>
      </w:r>
      <w:bookmarkEnd w:id="77"/>
      <w:bookmarkEnd w:id="78"/>
    </w:p>
    <w:p w:rsidR="00930C4A" w:rsidRDefault="00930C4A" w:rsidP="00E378A3">
      <w:pPr>
        <w:pStyle w:val="Heading2"/>
      </w:pPr>
      <w:bookmarkStart w:id="79" w:name="_Toc239836782"/>
      <w:bookmarkStart w:id="80" w:name="_Toc239841703"/>
      <w:r>
        <w:t>Accompaniment Chords</w:t>
      </w:r>
      <w:bookmarkEnd w:id="79"/>
      <w:bookmarkEnd w:id="80"/>
    </w:p>
    <w:p w:rsidR="00930C4A" w:rsidRDefault="00930C4A" w:rsidP="00E378A3">
      <w:pPr>
        <w:pStyle w:val="Heading2"/>
      </w:pPr>
      <w:bookmarkStart w:id="81" w:name="_Toc239836783"/>
      <w:bookmarkStart w:id="82" w:name="_Toc239841704"/>
      <w:r>
        <w:t>Text</w:t>
      </w:r>
      <w:bookmarkEnd w:id="81"/>
      <w:bookmarkEnd w:id="82"/>
    </w:p>
    <w:p w:rsidR="001E360E" w:rsidRDefault="00930C4A" w:rsidP="00E378A3">
      <w:pPr>
        <w:pStyle w:val="Heading2"/>
      </w:pPr>
      <w:bookmarkStart w:id="83" w:name="_Toc239836784"/>
      <w:bookmarkStart w:id="84" w:name="_Toc239841705"/>
      <w:r>
        <w:t>Guitar Diagrams</w:t>
      </w:r>
      <w:bookmarkEnd w:id="83"/>
      <w:bookmarkEnd w:id="84"/>
    </w:p>
    <w:p w:rsidR="00930C4A" w:rsidRDefault="00930C4A" w:rsidP="00E378A3">
      <w:pPr>
        <w:pStyle w:val="Heading2"/>
      </w:pPr>
      <w:bookmarkStart w:id="85" w:name="_Toc239836785"/>
      <w:bookmarkStart w:id="86" w:name="_Toc239841706"/>
      <w:r>
        <w:t>Figured Bass</w:t>
      </w:r>
      <w:bookmarkEnd w:id="85"/>
      <w:bookmarkEnd w:id="86"/>
    </w:p>
    <w:p w:rsidR="00930C4A" w:rsidRDefault="00930C4A" w:rsidP="00930C4A"/>
    <w:p w:rsidR="00EB7883" w:rsidRDefault="00EB7883" w:rsidP="00EB7883">
      <w:pPr>
        <w:pStyle w:val="Heading1"/>
      </w:pPr>
      <w:bookmarkStart w:id="87" w:name="_Toc239841707"/>
      <w:r>
        <w:t>Chapter 9 – Basic Meta-data</w:t>
      </w:r>
      <w:bookmarkEnd w:id="87"/>
    </w:p>
    <w:p w:rsidR="00720993" w:rsidRDefault="00720993" w:rsidP="00720993">
      <w:pPr>
        <w:pStyle w:val="Heading2"/>
      </w:pPr>
      <w:bookmarkStart w:id="88" w:name="_Toc239841708"/>
      <w:r>
        <w:t>File Identification</w:t>
      </w:r>
      <w:bookmarkEnd w:id="88"/>
    </w:p>
    <w:p w:rsidR="00720993" w:rsidRDefault="00720993" w:rsidP="00720993">
      <w:pPr>
        <w:pStyle w:val="Heading3"/>
      </w:pPr>
      <w:bookmarkStart w:id="89" w:name="_Toc239841709"/>
      <w:r>
        <w:t>ID attribute</w:t>
      </w:r>
      <w:bookmarkEnd w:id="89"/>
    </w:p>
    <w:p w:rsidR="00720993" w:rsidRPr="00720993" w:rsidRDefault="00720993" w:rsidP="00720993">
      <w:pPr>
        <w:pStyle w:val="Heading3"/>
      </w:pPr>
      <w:bookmarkStart w:id="90" w:name="_Toc239841710"/>
      <w:proofErr w:type="spellStart"/>
      <w:proofErr w:type="gramStart"/>
      <w:r>
        <w:t>altmeiid</w:t>
      </w:r>
      <w:bookmarkEnd w:id="90"/>
      <w:proofErr w:type="spellEnd"/>
      <w:proofErr w:type="gramEnd"/>
    </w:p>
    <w:p w:rsidR="00EB7883" w:rsidRDefault="00EB7883" w:rsidP="00EB7883">
      <w:pPr>
        <w:pStyle w:val="Heading2"/>
      </w:pPr>
      <w:bookmarkStart w:id="91" w:name="_Toc239841711"/>
      <w:r>
        <w:t>File Description</w:t>
      </w:r>
      <w:bookmarkEnd w:id="91"/>
    </w:p>
    <w:p w:rsidR="00EB7883" w:rsidRDefault="00EB7883" w:rsidP="00EB7883">
      <w:pPr>
        <w:pStyle w:val="Heading3"/>
      </w:pPr>
      <w:bookmarkStart w:id="92" w:name="_Toc239841712"/>
      <w:r>
        <w:t>Title Statement</w:t>
      </w:r>
      <w:bookmarkEnd w:id="92"/>
    </w:p>
    <w:p w:rsidR="00EB7883" w:rsidRPr="00EB7883" w:rsidRDefault="00EB7883" w:rsidP="00EB7883">
      <w:pPr>
        <w:pStyle w:val="Heading3"/>
      </w:pPr>
      <w:bookmarkStart w:id="93" w:name="_Toc239841713"/>
      <w:r>
        <w:t>Publication Statement</w:t>
      </w:r>
      <w:bookmarkEnd w:id="93"/>
    </w:p>
    <w:p w:rsidR="00EB7883" w:rsidRDefault="00EB7883" w:rsidP="00EB7883">
      <w:pPr>
        <w:pStyle w:val="Heading2"/>
      </w:pPr>
      <w:bookmarkStart w:id="94" w:name="_Toc239841714"/>
      <w:r>
        <w:t>Encoding Description</w:t>
      </w:r>
      <w:bookmarkEnd w:id="94"/>
    </w:p>
    <w:p w:rsidR="00EB7883" w:rsidRDefault="00EB7883" w:rsidP="00EB7883">
      <w:pPr>
        <w:pStyle w:val="Heading2"/>
      </w:pPr>
      <w:bookmarkStart w:id="95" w:name="_Toc239841715"/>
      <w:r>
        <w:t>Profile Description</w:t>
      </w:r>
      <w:bookmarkEnd w:id="95"/>
    </w:p>
    <w:p w:rsidR="00025906" w:rsidRDefault="00025906" w:rsidP="00025906">
      <w:pPr>
        <w:pStyle w:val="Heading3"/>
      </w:pPr>
      <w:bookmarkStart w:id="96" w:name="_Toc239841716"/>
      <w:r>
        <w:t>Creation Information</w:t>
      </w:r>
      <w:bookmarkEnd w:id="96"/>
    </w:p>
    <w:p w:rsidR="00025906" w:rsidRPr="00025906" w:rsidRDefault="00025906" w:rsidP="00025906">
      <w:pPr>
        <w:pStyle w:val="Heading3"/>
      </w:pPr>
      <w:bookmarkStart w:id="97" w:name="_Toc239841717"/>
      <w:r>
        <w:t>Classification</w:t>
      </w:r>
      <w:bookmarkEnd w:id="97"/>
    </w:p>
    <w:p w:rsidR="00EB7883" w:rsidRDefault="00EB7883" w:rsidP="00EB7883">
      <w:pPr>
        <w:pStyle w:val="Heading2"/>
      </w:pPr>
      <w:bookmarkStart w:id="98" w:name="_Toc239841718"/>
      <w:r>
        <w:t>Revision History</w:t>
      </w:r>
      <w:bookmarkEnd w:id="98"/>
    </w:p>
    <w:p w:rsidR="00EB7883" w:rsidRPr="00EB7883" w:rsidRDefault="00EB7883" w:rsidP="00EB7883"/>
    <w:p w:rsidR="00EB7883" w:rsidRPr="00EB7883" w:rsidRDefault="00EB7883" w:rsidP="00EB7883"/>
    <w:sectPr w:rsidR="00EB7883" w:rsidRPr="00EB7883" w:rsidSect="00993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0CECE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D60F4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E0CA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00CD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88251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400F0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CC23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A56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16C3E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D28F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7F0ACC"/>
    <w:multiLevelType w:val="multilevel"/>
    <w:tmpl w:val="EE84CD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1C63222"/>
    <w:multiLevelType w:val="multilevel"/>
    <w:tmpl w:val="0C2C72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9FE1601"/>
    <w:multiLevelType w:val="multilevel"/>
    <w:tmpl w:val="BD9A4E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BF57030"/>
    <w:multiLevelType w:val="multilevel"/>
    <w:tmpl w:val="70C006A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41A10AB9"/>
    <w:multiLevelType w:val="multilevel"/>
    <w:tmpl w:val="274855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4AFC580A"/>
    <w:multiLevelType w:val="multilevel"/>
    <w:tmpl w:val="855CBA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521F2E01"/>
    <w:multiLevelType w:val="multilevel"/>
    <w:tmpl w:val="49941AE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7217209F"/>
    <w:multiLevelType w:val="multilevel"/>
    <w:tmpl w:val="56882A6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14"/>
  </w:num>
  <w:num w:numId="3">
    <w:abstractNumId w:val="12"/>
  </w:num>
  <w:num w:numId="4">
    <w:abstractNumId w:val="11"/>
  </w:num>
  <w:num w:numId="5">
    <w:abstractNumId w:val="15"/>
  </w:num>
  <w:num w:numId="6">
    <w:abstractNumId w:val="13"/>
  </w:num>
  <w:num w:numId="7">
    <w:abstractNumId w:val="16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1"/>
  <w:embedSystemFonts/>
  <w:proofState w:spelling="clean" w:grammar="clean"/>
  <w:attachedTemplate r:id="rId1"/>
  <w:stylePaneFormatFilter w:val="3F04"/>
  <w:doNotTrackMoves/>
  <w:defaultTabStop w:val="720"/>
  <w:drawingGridHorizontalSpacing w:val="120"/>
  <w:displayHorizontalDrawingGridEvery w:val="2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3E7C"/>
    <w:rsid w:val="00025906"/>
    <w:rsid w:val="000C3D92"/>
    <w:rsid w:val="001275F7"/>
    <w:rsid w:val="00160505"/>
    <w:rsid w:val="001D1F04"/>
    <w:rsid w:val="001E1BE4"/>
    <w:rsid w:val="001E360E"/>
    <w:rsid w:val="00232A79"/>
    <w:rsid w:val="002E2FAA"/>
    <w:rsid w:val="00464A30"/>
    <w:rsid w:val="004F6DC8"/>
    <w:rsid w:val="005C6201"/>
    <w:rsid w:val="005D1A04"/>
    <w:rsid w:val="0065172E"/>
    <w:rsid w:val="00720993"/>
    <w:rsid w:val="0076587F"/>
    <w:rsid w:val="007A0046"/>
    <w:rsid w:val="00890342"/>
    <w:rsid w:val="008A3AFA"/>
    <w:rsid w:val="008F2D37"/>
    <w:rsid w:val="00930C4A"/>
    <w:rsid w:val="00981926"/>
    <w:rsid w:val="00993E7C"/>
    <w:rsid w:val="00AB6FF2"/>
    <w:rsid w:val="00AD53F4"/>
    <w:rsid w:val="00B348B5"/>
    <w:rsid w:val="00B929C8"/>
    <w:rsid w:val="00C564CD"/>
    <w:rsid w:val="00CB41D8"/>
    <w:rsid w:val="00CF0E26"/>
    <w:rsid w:val="00D24BFC"/>
    <w:rsid w:val="00D27641"/>
    <w:rsid w:val="00E378A3"/>
    <w:rsid w:val="00EB6297"/>
    <w:rsid w:val="00EB7883"/>
    <w:rsid w:val="00EC6F68"/>
    <w:rsid w:val="00F30A55"/>
    <w:rsid w:val="00FB7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64CD"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E378A3"/>
    <w:pPr>
      <w:keepNext/>
      <w:spacing w:before="240" w:after="60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378A3"/>
    <w:pPr>
      <w:keepNext/>
      <w:spacing w:before="240" w:after="60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025906"/>
    <w:pPr>
      <w:keepNext/>
      <w:spacing w:before="240" w:after="60"/>
      <w:outlineLvl w:val="2"/>
    </w:pPr>
    <w:rPr>
      <w:rFonts w:eastAsia="Times New Roman"/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F30A55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Lelementname">
    <w:name w:val="XML element name"/>
    <w:rsid w:val="00D27641"/>
    <w:rPr>
      <w:rFonts w:ascii="Courier New" w:hAnsi="Courier New"/>
      <w:szCs w:val="24"/>
      <w:lang w:eastAsia="ko-KR"/>
    </w:rPr>
  </w:style>
  <w:style w:type="paragraph" w:customStyle="1" w:styleId="Style1">
    <w:name w:val="Style1"/>
    <w:basedOn w:val="Normal"/>
    <w:autoRedefine/>
    <w:rsid w:val="008F2D37"/>
    <w:rPr>
      <w:rFonts w:ascii="Courier New" w:hAnsi="Courier New"/>
      <w:sz w:val="20"/>
    </w:rPr>
  </w:style>
  <w:style w:type="character" w:customStyle="1" w:styleId="Heading1Char">
    <w:name w:val="Heading 1 Char"/>
    <w:basedOn w:val="DefaultParagraphFont"/>
    <w:link w:val="Heading1"/>
    <w:rsid w:val="00E378A3"/>
    <w:rPr>
      <w:rFonts w:eastAsia="Times New Roman" w:cs="Times New Roman"/>
      <w:b/>
      <w:bCs/>
      <w:kern w:val="32"/>
      <w:sz w:val="28"/>
      <w:szCs w:val="32"/>
      <w:lang w:eastAsia="ko-KR"/>
    </w:rPr>
  </w:style>
  <w:style w:type="character" w:customStyle="1" w:styleId="Heading2Char">
    <w:name w:val="Heading 2 Char"/>
    <w:basedOn w:val="DefaultParagraphFont"/>
    <w:link w:val="Heading2"/>
    <w:rsid w:val="00E378A3"/>
    <w:rPr>
      <w:rFonts w:eastAsia="Times New Roman" w:cs="Times New Roman"/>
      <w:b/>
      <w:bCs/>
      <w:iCs/>
      <w:sz w:val="24"/>
      <w:szCs w:val="28"/>
      <w:lang w:eastAsia="ko-KR"/>
    </w:rPr>
  </w:style>
  <w:style w:type="character" w:customStyle="1" w:styleId="Heading4Char">
    <w:name w:val="Heading 4 Char"/>
    <w:basedOn w:val="DefaultParagraphFont"/>
    <w:link w:val="Heading4"/>
    <w:rsid w:val="00F30A55"/>
    <w:rPr>
      <w:rFonts w:eastAsia="Times New Roman" w:cs="Times New Roman"/>
      <w:b/>
      <w:bCs/>
      <w:sz w:val="24"/>
      <w:szCs w:val="28"/>
      <w:lang w:eastAsia="ko-KR"/>
    </w:rPr>
  </w:style>
  <w:style w:type="character" w:customStyle="1" w:styleId="Heading3Char">
    <w:name w:val="Heading 3 Char"/>
    <w:basedOn w:val="DefaultParagraphFont"/>
    <w:link w:val="Heading3"/>
    <w:rsid w:val="00025906"/>
    <w:rPr>
      <w:rFonts w:eastAsia="Times New Roman"/>
      <w:b/>
      <w:bCs/>
      <w:i/>
      <w:sz w:val="24"/>
      <w:szCs w:val="26"/>
      <w:lang w:eastAsia="ko-KR"/>
    </w:rPr>
  </w:style>
  <w:style w:type="paragraph" w:styleId="TOC1">
    <w:name w:val="toc 1"/>
    <w:basedOn w:val="Normal"/>
    <w:next w:val="Normal"/>
    <w:autoRedefine/>
    <w:uiPriority w:val="39"/>
    <w:rsid w:val="00E378A3"/>
  </w:style>
  <w:style w:type="paragraph" w:styleId="TOC2">
    <w:name w:val="toc 2"/>
    <w:basedOn w:val="Normal"/>
    <w:next w:val="Normal"/>
    <w:autoRedefine/>
    <w:uiPriority w:val="39"/>
    <w:rsid w:val="00E378A3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E378A3"/>
    <w:pPr>
      <w:ind w:left="480"/>
    </w:pPr>
  </w:style>
  <w:style w:type="character" w:styleId="Hyperlink">
    <w:name w:val="Hyperlink"/>
    <w:basedOn w:val="DefaultParagraphFont"/>
    <w:uiPriority w:val="99"/>
    <w:unhideWhenUsed/>
    <w:rsid w:val="00E378A3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8A3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Cs w:val="28"/>
      <w:lang w:eastAsia="en-US"/>
    </w:rPr>
  </w:style>
  <w:style w:type="character" w:styleId="Strong">
    <w:name w:val="Strong"/>
    <w:basedOn w:val="DefaultParagraphFont"/>
    <w:qFormat/>
    <w:rsid w:val="00232A79"/>
    <w:rPr>
      <w:b/>
      <w:bCs/>
    </w:rPr>
  </w:style>
  <w:style w:type="paragraph" w:styleId="Title">
    <w:name w:val="Title"/>
    <w:basedOn w:val="Normal"/>
    <w:next w:val="Normal"/>
    <w:link w:val="TitleChar"/>
    <w:qFormat/>
    <w:rsid w:val="00232A79"/>
    <w:pPr>
      <w:spacing w:before="240" w:after="6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32A79"/>
    <w:rPr>
      <w:rFonts w:eastAsia="Times New Roman" w:cs="Times New Roman"/>
      <w:b/>
      <w:bCs/>
      <w:kern w:val="28"/>
      <w:sz w:val="32"/>
      <w:szCs w:val="32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dr4h\Application%20Data\Microsoft\Templates\Normal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Normal11</Template>
  <TotalTime>1</TotalTime>
  <Pages>5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5424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 Roland</dc:creator>
  <cp:keywords/>
  <dc:description/>
  <cp:lastModifiedBy>Perry Roland</cp:lastModifiedBy>
  <cp:revision>2</cp:revision>
  <dcterms:created xsi:type="dcterms:W3CDTF">2009-09-16T20:06:00Z</dcterms:created>
  <dcterms:modified xsi:type="dcterms:W3CDTF">2009-09-16T20:06:00Z</dcterms:modified>
</cp:coreProperties>
</file>